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0"/>
        <w:gridCol w:w="720"/>
        <w:gridCol w:w="6470"/>
      </w:tblGrid>
      <w:tr w:rsidR="001B2ABD" w:rsidTr="003F1BD0">
        <w:trPr>
          <w:trHeight w:val="4410"/>
        </w:trPr>
        <w:tc>
          <w:tcPr>
            <w:tcW w:w="3600" w:type="dxa"/>
            <w:vAlign w:val="bottom"/>
          </w:tcPr>
          <w:p w:rsidR="001B2ABD" w:rsidRDefault="003F1BD0" w:rsidP="001B2AB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 w:rsidRPr="003F1BD0">
              <w:rPr>
                <w:noProof/>
              </w:rPr>
              <w:drawing>
                <wp:inline distT="0" distB="0" distL="0" distR="0" wp14:anchorId="264F0786" wp14:editId="476F80F6">
                  <wp:extent cx="2171700" cy="23831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3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884641814"/>
              <w:placeholder>
                <w:docPart w:val="DF3251012EFC412D8B1DA78C73B5A91F"/>
              </w:placeholder>
              <w:temporary/>
              <w:showingPlcHdr/>
              <w15:appearance w15:val="hidden"/>
            </w:sdtPr>
            <w:sdtEndPr/>
            <w:sdtContent>
              <w:p w:rsidR="001B2ABD" w:rsidRDefault="001B2ABD" w:rsidP="001B2ABD">
                <w:pPr>
                  <w:pStyle w:val="Title"/>
                </w:pPr>
                <w:r>
                  <w:t>Name</w:t>
                </w:r>
                <w:r>
                  <w:br/>
                  <w:t>Here</w:t>
                </w:r>
              </w:p>
            </w:sdtContent>
          </w:sdt>
          <w:sdt>
            <w:sdtPr>
              <w:rPr>
                <w:spacing w:val="23"/>
                <w:w w:val="83"/>
              </w:rPr>
              <w:id w:val="2107002140"/>
              <w:placeholder>
                <w:docPart w:val="4E067A1313D245F29034ECB35E0AF8C8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:rsidR="001B2ABD" w:rsidRDefault="001B2ABD" w:rsidP="001B2ABD">
                <w:pPr>
                  <w:pStyle w:val="Subtitle"/>
                </w:pPr>
                <w:r w:rsidRPr="00FB57E1">
                  <w:rPr>
                    <w:spacing w:val="23"/>
                    <w:w w:val="83"/>
                  </w:rPr>
                  <w:t>JOB TITLE HER</w:t>
                </w:r>
                <w:r w:rsidRPr="00FB57E1">
                  <w:rPr>
                    <w:spacing w:val="26"/>
                    <w:w w:val="83"/>
                  </w:rPr>
                  <w:t>E</w:t>
                </w:r>
              </w:p>
            </w:sdtContent>
          </w:sdt>
        </w:tc>
      </w:tr>
      <w:tr w:rsidR="001B2ABD" w:rsidTr="003F1BD0">
        <w:tc>
          <w:tcPr>
            <w:tcW w:w="3600" w:type="dxa"/>
          </w:tcPr>
          <w:sdt>
            <w:sdtPr>
              <w:id w:val="-1711873194"/>
              <w:placeholder>
                <w:docPart w:val="30B41046ECA445588A2899013FEAD127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B449D6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B449D6" w:rsidP="00036450">
            <w:pPr>
              <w:rPr>
                <w:rFonts w:asciiTheme="majorBidi" w:hAnsiTheme="majorBidi" w:cstheme="majorBidi"/>
                <w:b/>
                <w:bCs/>
                <w:sz w:val="22"/>
                <w:szCs w:val="28"/>
                <w:lang w:bidi="th-TH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2"/>
                <w:szCs w:val="28"/>
                <w:lang w:bidi="th-TH"/>
              </w:rPr>
              <w:t>NAME :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2"/>
                <w:szCs w:val="28"/>
                <w:lang w:bidi="th-TH"/>
              </w:rPr>
              <w:t xml:space="preserve"> CHAISIT MADARDEN </w:t>
            </w:r>
          </w:p>
          <w:p w:rsidR="00B449D6" w:rsidRDefault="00B449D6" w:rsidP="00036450">
            <w:pPr>
              <w:rPr>
                <w:rFonts w:asciiTheme="majorBidi" w:hAnsiTheme="majorBidi" w:cstheme="majorBidi"/>
                <w:b/>
                <w:bCs/>
                <w:sz w:val="22"/>
                <w:szCs w:val="28"/>
                <w:lang w:bidi="th-TH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2"/>
                <w:szCs w:val="28"/>
                <w:lang w:bidi="th-TH"/>
              </w:rPr>
              <w:t>NICKNAME :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2"/>
                <w:szCs w:val="28"/>
                <w:lang w:bidi="th-TH"/>
              </w:rPr>
              <w:t xml:space="preserve"> BAS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8"/>
                <w:lang w:bidi="th-TH"/>
              </w:rPr>
              <w:br/>
              <w:t>STUDENT ID  : 66111534</w:t>
            </w:r>
          </w:p>
          <w:p w:rsidR="00B449D6" w:rsidRPr="00B449D6" w:rsidRDefault="00B449D6" w:rsidP="00036450">
            <w:pPr>
              <w:rPr>
                <w:rFonts w:asciiTheme="majorBidi" w:hAnsiTheme="majorBidi" w:cstheme="majorBidi"/>
                <w:b/>
                <w:bCs/>
                <w:sz w:val="22"/>
                <w:szCs w:val="28"/>
                <w:lang w:bidi="th-TH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2"/>
                <w:szCs w:val="28"/>
                <w:lang w:bidi="th-TH"/>
              </w:rPr>
              <w:t>BITTHDAY :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2"/>
                <w:szCs w:val="28"/>
                <w:lang w:bidi="th-TH"/>
              </w:rPr>
              <w:t xml:space="preserve"> 25</w:t>
            </w:r>
            <w:r>
              <w:rPr>
                <w:rFonts w:asciiTheme="majorBidi" w:hAnsiTheme="majorBidi" w:cstheme="majorBidi" w:hint="cs"/>
                <w:b/>
                <w:bCs/>
                <w:sz w:val="22"/>
                <w:szCs w:val="28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8"/>
                <w:lang w:bidi="th-TH"/>
              </w:rPr>
              <w:t>January 2005</w:t>
            </w:r>
          </w:p>
          <w:sdt>
            <w:sdtPr>
              <w:id w:val="-1954003311"/>
              <w:placeholder>
                <w:docPart w:val="E4E4203C935246BB813C798DE7F2DBAB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33FB7D2D2014A619D606F8C2D4D298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B449D6" w:rsidP="004D3011">
            <w:r>
              <w:t>082-971-7612</w:t>
            </w:r>
          </w:p>
          <w:p w:rsidR="004D3011" w:rsidRDefault="004D3011" w:rsidP="004D3011"/>
          <w:p w:rsidR="004D3011" w:rsidRDefault="004D3011" w:rsidP="004D3011"/>
          <w:sdt>
            <w:sdtPr>
              <w:id w:val="-240260293"/>
              <w:placeholder>
                <w:docPart w:val="31AEB725F68643A69664DD81D39BFDAB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B449D6" w:rsidP="004D3011">
            <w:pPr>
              <w:rPr>
                <w:rStyle w:val="Hyperlink"/>
                <w:lang w:bidi="th-TH"/>
              </w:rPr>
            </w:pPr>
            <w:r>
              <w:t>661115342dpu.ac.th</w:t>
            </w:r>
          </w:p>
          <w:p w:rsidR="004D3011" w:rsidRPr="004D3011" w:rsidRDefault="004D3011" w:rsidP="004D301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A00EA002303492E9C183FADB0B18931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FB57E1" w:rsidP="00B359E4">
            <w:pPr>
              <w:pStyle w:val="Heading4"/>
            </w:pPr>
            <w:r>
              <w:t>[</w:t>
            </w:r>
            <w:r w:rsidR="00B449D6">
              <w:t>School name</w:t>
            </w:r>
            <w:r>
              <w:t>]</w:t>
            </w:r>
          </w:p>
          <w:p w:rsidR="00B449D6" w:rsidRDefault="00B449D6" w:rsidP="00036450">
            <w:r>
              <w:t xml:space="preserve"> </w:t>
            </w:r>
          </w:p>
          <w:p w:rsidR="00B449D6" w:rsidRDefault="00B449D6" w:rsidP="00FB57E1">
            <w:pPr>
              <w:pStyle w:val="ListParagraph"/>
              <w:numPr>
                <w:ilvl w:val="0"/>
                <w:numId w:val="2"/>
              </w:numPr>
            </w:pPr>
            <w:r>
              <w:t xml:space="preserve">THA-IT SCHOOL </w:t>
            </w:r>
            <w:r w:rsidR="00FB57E1">
              <w:br/>
            </w:r>
          </w:p>
          <w:p w:rsidR="00036450" w:rsidRDefault="00FB57E1" w:rsidP="00B359E4">
            <w:pPr>
              <w:pStyle w:val="Heading4"/>
            </w:pPr>
            <w:r>
              <w:t>[University name]</w:t>
            </w:r>
          </w:p>
          <w:p w:rsidR="00FB57E1" w:rsidRDefault="00FB57E1" w:rsidP="00FB57E1">
            <w:r>
              <w:t xml:space="preserve"> </w:t>
            </w:r>
          </w:p>
          <w:p w:rsidR="00FB57E1" w:rsidRPr="00FB57E1" w:rsidRDefault="00FB57E1" w:rsidP="00FB57E1">
            <w:pPr>
              <w:pStyle w:val="ListParagraph"/>
              <w:numPr>
                <w:ilvl w:val="0"/>
                <w:numId w:val="1"/>
              </w:numPr>
            </w:pPr>
            <w:r>
              <w:t xml:space="preserve">DPU </w:t>
            </w:r>
          </w:p>
          <w:p w:rsidR="00036450" w:rsidRDefault="00036450" w:rsidP="00FB57E1">
            <w:pPr>
              <w:pStyle w:val="Date"/>
            </w:pPr>
            <w:r w:rsidRPr="00B359E4">
              <w:t xml:space="preserve"> </w:t>
            </w:r>
          </w:p>
          <w:p w:rsidR="00036450" w:rsidRDefault="00036450" w:rsidP="00036450">
            <w:pPr>
              <w:pStyle w:val="Heading2"/>
            </w:pPr>
          </w:p>
          <w:p w:rsidR="004D3011" w:rsidRPr="004D3011" w:rsidRDefault="004D3011" w:rsidP="004D3011"/>
          <w:p w:rsidR="004D3011" w:rsidRDefault="004D3011" w:rsidP="00604828"/>
          <w:p w:rsidR="00036450" w:rsidRDefault="00036450" w:rsidP="00036450">
            <w:pPr>
              <w:pStyle w:val="Heading2"/>
            </w:pPr>
          </w:p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Default="00604828" w:rsidP="000C45FF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7019290</wp:posOffset>
                </wp:positionV>
                <wp:extent cx="790575" cy="266700"/>
                <wp:effectExtent l="0" t="0" r="28575" b="19050"/>
                <wp:wrapSquare wrapText="bothSides"/>
                <wp:docPr id="1" name="Text Box 2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828" w:rsidRDefault="00604828">
                            <w:r>
                              <w:t>MY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href="work1.htm" style="position:absolute;margin-left:0;margin-top:552.7pt;width:62.25pt;height:2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" o:button="t">
                <v:fill o:detectmouseclick="t"/>
                <v:textbox>
                  <w:txbxContent>
                    <w:p w:rsidR="00604828" w:rsidRDefault="00604828">
                      <w:r>
                        <w:t>MY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7E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-7016114</wp:posOffset>
                </wp:positionV>
                <wp:extent cx="800100" cy="266700"/>
                <wp:effectExtent l="0" t="0" r="19050" b="19050"/>
                <wp:wrapSquare wrapText="bothSides"/>
                <wp:docPr id="217" name="Text Box 2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7E1" w:rsidRDefault="00FB57E1">
                            <w:r>
                              <w:t>My Hobby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href="activity.htm" style="position:absolute;margin-left:-31.5pt;margin-top:-552.45pt;width:63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" o:button="t">
                <v:fill o:detectmouseclick="t"/>
                <v:textbox>
                  <w:txbxContent>
                    <w:p w:rsidR="00FB57E1" w:rsidRDefault="00FB57E1">
                      <w:r>
                        <w:t>My Hobby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7E1">
        <w:t xml:space="preserve"> </w:t>
      </w:r>
      <w:r w:rsidR="00FB57E1">
        <w:br/>
      </w:r>
      <w:r w:rsidR="00FB57E1">
        <w:br/>
      </w: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191" w:rsidRDefault="00732191" w:rsidP="000C45FF">
      <w:r>
        <w:separator/>
      </w:r>
    </w:p>
  </w:endnote>
  <w:endnote w:type="continuationSeparator" w:id="0">
    <w:p w:rsidR="00732191" w:rsidRDefault="0073219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191" w:rsidRDefault="00732191" w:rsidP="000C45FF">
      <w:r>
        <w:separator/>
      </w:r>
    </w:p>
  </w:footnote>
  <w:footnote w:type="continuationSeparator" w:id="0">
    <w:p w:rsidR="00732191" w:rsidRDefault="0073219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110B"/>
    <w:multiLevelType w:val="hybridMultilevel"/>
    <w:tmpl w:val="07385568"/>
    <w:lvl w:ilvl="0" w:tplc="AC42E7FA">
      <w:start w:val="8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D196A"/>
    <w:multiLevelType w:val="hybridMultilevel"/>
    <w:tmpl w:val="44F28E12"/>
    <w:lvl w:ilvl="0" w:tplc="BC5A54D8">
      <w:start w:val="8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D6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C0EC9"/>
    <w:rsid w:val="001E0391"/>
    <w:rsid w:val="001E1759"/>
    <w:rsid w:val="001F1ECC"/>
    <w:rsid w:val="002400EB"/>
    <w:rsid w:val="00256551"/>
    <w:rsid w:val="00256CF7"/>
    <w:rsid w:val="00281FD5"/>
    <w:rsid w:val="0030481B"/>
    <w:rsid w:val="003156FC"/>
    <w:rsid w:val="003254B5"/>
    <w:rsid w:val="003706FF"/>
    <w:rsid w:val="0037121F"/>
    <w:rsid w:val="003A6B7D"/>
    <w:rsid w:val="003B06CA"/>
    <w:rsid w:val="003B2B45"/>
    <w:rsid w:val="003F1BD0"/>
    <w:rsid w:val="004071FC"/>
    <w:rsid w:val="00445947"/>
    <w:rsid w:val="004813B3"/>
    <w:rsid w:val="00496591"/>
    <w:rsid w:val="004C63E4"/>
    <w:rsid w:val="004D3011"/>
    <w:rsid w:val="00502B2C"/>
    <w:rsid w:val="005262AC"/>
    <w:rsid w:val="005E39D5"/>
    <w:rsid w:val="00600670"/>
    <w:rsid w:val="00604828"/>
    <w:rsid w:val="0062123A"/>
    <w:rsid w:val="00646E75"/>
    <w:rsid w:val="006771D0"/>
    <w:rsid w:val="00715FCB"/>
    <w:rsid w:val="00732191"/>
    <w:rsid w:val="00743101"/>
    <w:rsid w:val="007775E1"/>
    <w:rsid w:val="007867A0"/>
    <w:rsid w:val="007927F5"/>
    <w:rsid w:val="00802CA0"/>
    <w:rsid w:val="009260CD"/>
    <w:rsid w:val="009438AD"/>
    <w:rsid w:val="00952C25"/>
    <w:rsid w:val="00A2118D"/>
    <w:rsid w:val="00AD76E2"/>
    <w:rsid w:val="00B20152"/>
    <w:rsid w:val="00B359E4"/>
    <w:rsid w:val="00B449D6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C3421"/>
    <w:rsid w:val="00DD172A"/>
    <w:rsid w:val="00DE44A7"/>
    <w:rsid w:val="00E25A26"/>
    <w:rsid w:val="00E4381A"/>
    <w:rsid w:val="00E55D74"/>
    <w:rsid w:val="00F60274"/>
    <w:rsid w:val="00F77FB9"/>
    <w:rsid w:val="00FB068F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B57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7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7E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ctivity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work1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U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62961779878935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3251012EFC412D8B1DA78C73B5A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F29E0-8C60-48A9-8AC3-4D635369CC87}"/>
      </w:docPartPr>
      <w:docPartBody>
        <w:p w:rsidR="00991EC2" w:rsidRDefault="004D3CCC">
          <w:pPr>
            <w:pStyle w:val="DF3251012EFC412D8B1DA78C73B5A91F"/>
          </w:pPr>
          <w:r>
            <w:t>Name</w:t>
          </w:r>
          <w:r>
            <w:br/>
            <w:t>Here</w:t>
          </w:r>
        </w:p>
      </w:docPartBody>
    </w:docPart>
    <w:docPart>
      <w:docPartPr>
        <w:name w:val="4E067A1313D245F29034ECB35E0A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C971E-7ED1-4E8B-B741-07180F18C30C}"/>
      </w:docPartPr>
      <w:docPartBody>
        <w:p w:rsidR="00991EC2" w:rsidRDefault="004D3CCC">
          <w:pPr>
            <w:pStyle w:val="4E067A1313D245F29034ECB35E0AF8C8"/>
          </w:pPr>
          <w:r w:rsidRPr="009260CD">
            <w:rPr>
              <w:spacing w:val="23"/>
              <w:w w:val="83"/>
            </w:rPr>
            <w:t>JOB TITLE HER</w:t>
          </w:r>
          <w:r w:rsidRPr="009260CD">
            <w:rPr>
              <w:spacing w:val="26"/>
              <w:w w:val="83"/>
            </w:rPr>
            <w:t>E</w:t>
          </w:r>
        </w:p>
      </w:docPartBody>
    </w:docPart>
    <w:docPart>
      <w:docPartPr>
        <w:name w:val="30B41046ECA445588A2899013FEAD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12830-64F2-4C31-847D-7DEEFC2A186B}"/>
      </w:docPartPr>
      <w:docPartBody>
        <w:p w:rsidR="00991EC2" w:rsidRDefault="004D3CCC">
          <w:pPr>
            <w:pStyle w:val="30B41046ECA445588A2899013FEAD127"/>
          </w:pPr>
          <w:r w:rsidRPr="00D5459D">
            <w:t>Profile</w:t>
          </w:r>
        </w:p>
      </w:docPartBody>
    </w:docPart>
    <w:docPart>
      <w:docPartPr>
        <w:name w:val="E4E4203C935246BB813C798DE7F2D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191F2-5A11-4393-BAE8-BF2CC788CA79}"/>
      </w:docPartPr>
      <w:docPartBody>
        <w:p w:rsidR="00991EC2" w:rsidRDefault="004D3CCC">
          <w:pPr>
            <w:pStyle w:val="E4E4203C935246BB813C798DE7F2DBAB"/>
          </w:pPr>
          <w:r w:rsidRPr="00CB0055">
            <w:t>Contact</w:t>
          </w:r>
        </w:p>
      </w:docPartBody>
    </w:docPart>
    <w:docPart>
      <w:docPartPr>
        <w:name w:val="933FB7D2D2014A619D606F8C2D4D2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38A4A-5F4E-44DD-9D09-B3446100AC20}"/>
      </w:docPartPr>
      <w:docPartBody>
        <w:p w:rsidR="00991EC2" w:rsidRDefault="004D3CCC">
          <w:pPr>
            <w:pStyle w:val="933FB7D2D2014A619D606F8C2D4D2980"/>
          </w:pPr>
          <w:r w:rsidRPr="004D3011">
            <w:t>PHONE:</w:t>
          </w:r>
        </w:p>
      </w:docPartBody>
    </w:docPart>
    <w:docPart>
      <w:docPartPr>
        <w:name w:val="31AEB725F68643A69664DD81D39BF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186F7-C02E-463A-A23F-5E2818F932B3}"/>
      </w:docPartPr>
      <w:docPartBody>
        <w:p w:rsidR="00991EC2" w:rsidRDefault="004D3CCC">
          <w:pPr>
            <w:pStyle w:val="31AEB725F68643A69664DD81D39BFDAB"/>
          </w:pPr>
          <w:r w:rsidRPr="004D3011">
            <w:t>EMAIL:</w:t>
          </w:r>
        </w:p>
      </w:docPartBody>
    </w:docPart>
    <w:docPart>
      <w:docPartPr>
        <w:name w:val="6A00EA002303492E9C183FADB0B18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3FF25-F647-4E07-9500-9D18999BC265}"/>
      </w:docPartPr>
      <w:docPartBody>
        <w:p w:rsidR="00991EC2" w:rsidRDefault="004D3CCC">
          <w:pPr>
            <w:pStyle w:val="6A00EA002303492E9C183FADB0B1893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CC"/>
    <w:rsid w:val="000D059C"/>
    <w:rsid w:val="004D3CCC"/>
    <w:rsid w:val="0058496B"/>
    <w:rsid w:val="00991EC2"/>
    <w:rsid w:val="00AA2F44"/>
    <w:rsid w:val="00D5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251012EFC412D8B1DA78C73B5A91F">
    <w:name w:val="DF3251012EFC412D8B1DA78C73B5A91F"/>
  </w:style>
  <w:style w:type="paragraph" w:customStyle="1" w:styleId="4E067A1313D245F29034ECB35E0AF8C8">
    <w:name w:val="4E067A1313D245F29034ECB35E0AF8C8"/>
  </w:style>
  <w:style w:type="paragraph" w:customStyle="1" w:styleId="30B41046ECA445588A2899013FEAD127">
    <w:name w:val="30B41046ECA445588A2899013FEAD127"/>
  </w:style>
  <w:style w:type="paragraph" w:customStyle="1" w:styleId="702E5AC32F8A44BEA8881C314C07DE27">
    <w:name w:val="702E5AC32F8A44BEA8881C314C07DE27"/>
  </w:style>
  <w:style w:type="paragraph" w:customStyle="1" w:styleId="E4E4203C935246BB813C798DE7F2DBAB">
    <w:name w:val="E4E4203C935246BB813C798DE7F2DBAB"/>
  </w:style>
  <w:style w:type="paragraph" w:customStyle="1" w:styleId="933FB7D2D2014A619D606F8C2D4D2980">
    <w:name w:val="933FB7D2D2014A619D606F8C2D4D2980"/>
  </w:style>
  <w:style w:type="paragraph" w:customStyle="1" w:styleId="8A2B955337B5494390D38A634D0B375C">
    <w:name w:val="8A2B955337B5494390D38A634D0B375C"/>
  </w:style>
  <w:style w:type="paragraph" w:customStyle="1" w:styleId="5383B40A59A8436280116D78C59B6AD9">
    <w:name w:val="5383B40A59A8436280116D78C59B6AD9"/>
  </w:style>
  <w:style w:type="paragraph" w:customStyle="1" w:styleId="F4CD0AF1DA634F82A793D26490CF1DF1">
    <w:name w:val="F4CD0AF1DA634F82A793D26490CF1DF1"/>
  </w:style>
  <w:style w:type="paragraph" w:customStyle="1" w:styleId="31AEB725F68643A69664DD81D39BFDAB">
    <w:name w:val="31AEB725F68643A69664DD81D39BFDA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5D4918975574C8BA2E0CDF43785871F">
    <w:name w:val="C5D4918975574C8BA2E0CDF43785871F"/>
  </w:style>
  <w:style w:type="paragraph" w:customStyle="1" w:styleId="9A4234F7BE214202B800FE5DA6B69AF4">
    <w:name w:val="9A4234F7BE214202B800FE5DA6B69AF4"/>
  </w:style>
  <w:style w:type="paragraph" w:customStyle="1" w:styleId="118F8EDDCA13498D8D5F4B15F9BF02DE">
    <w:name w:val="118F8EDDCA13498D8D5F4B15F9BF02DE"/>
  </w:style>
  <w:style w:type="paragraph" w:customStyle="1" w:styleId="A2115BE951104E4DBFB6BE4A0D69817C">
    <w:name w:val="A2115BE951104E4DBFB6BE4A0D69817C"/>
  </w:style>
  <w:style w:type="paragraph" w:customStyle="1" w:styleId="061047E209FC45D083DD3C2CD8AA1512">
    <w:name w:val="061047E209FC45D083DD3C2CD8AA1512"/>
  </w:style>
  <w:style w:type="paragraph" w:customStyle="1" w:styleId="EA3E109AC69B45CF9294C78BD701D6D7">
    <w:name w:val="EA3E109AC69B45CF9294C78BD701D6D7"/>
  </w:style>
  <w:style w:type="paragraph" w:customStyle="1" w:styleId="6A00EA002303492E9C183FADB0B18931">
    <w:name w:val="6A00EA002303492E9C183FADB0B18931"/>
  </w:style>
  <w:style w:type="paragraph" w:customStyle="1" w:styleId="D730BFE7E5124993A00C691B5F7AE9D9">
    <w:name w:val="D730BFE7E5124993A00C691B5F7AE9D9"/>
  </w:style>
  <w:style w:type="paragraph" w:customStyle="1" w:styleId="2830AC8F8FFD436589A2FC182AECB42F">
    <w:name w:val="2830AC8F8FFD436589A2FC182AECB42F"/>
  </w:style>
  <w:style w:type="paragraph" w:customStyle="1" w:styleId="B5E89310069D49ACB8B0C8DA9669CA6A">
    <w:name w:val="B5E89310069D49ACB8B0C8DA9669CA6A"/>
  </w:style>
  <w:style w:type="paragraph" w:customStyle="1" w:styleId="8F46445AC587459DB5DA5B2AE7442A79">
    <w:name w:val="8F46445AC587459DB5DA5B2AE7442A79"/>
  </w:style>
  <w:style w:type="paragraph" w:customStyle="1" w:styleId="0606413D8D4547A9B4B69B1199FD7178">
    <w:name w:val="0606413D8D4547A9B4B69B1199FD7178"/>
  </w:style>
  <w:style w:type="paragraph" w:customStyle="1" w:styleId="A2847F9C466A455AA6436448EC6F6D11">
    <w:name w:val="A2847F9C466A455AA6436448EC6F6D11"/>
  </w:style>
  <w:style w:type="paragraph" w:customStyle="1" w:styleId="827C4273B673449D8079F8D97B222C83">
    <w:name w:val="827C4273B673449D8079F8D97B222C83"/>
  </w:style>
  <w:style w:type="paragraph" w:customStyle="1" w:styleId="FDC37C4FF3BF452EBB9679410831E7DB">
    <w:name w:val="FDC37C4FF3BF452EBB9679410831E7DB"/>
  </w:style>
  <w:style w:type="paragraph" w:customStyle="1" w:styleId="C66B05B5DB7E42E0B50CA50E7D780D35">
    <w:name w:val="C66B05B5DB7E42E0B50CA50E7D780D35"/>
  </w:style>
  <w:style w:type="paragraph" w:customStyle="1" w:styleId="FB170521B8D04D18AA750329E7AF2FB1">
    <w:name w:val="FB170521B8D04D18AA750329E7AF2FB1"/>
  </w:style>
  <w:style w:type="paragraph" w:customStyle="1" w:styleId="650C1B0027F0488192B97F130F6278C2">
    <w:name w:val="650C1B0027F0488192B97F130F6278C2"/>
  </w:style>
  <w:style w:type="paragraph" w:customStyle="1" w:styleId="5CF90C687BB64D79A4B51317B110B7A7">
    <w:name w:val="5CF90C687BB64D79A4B51317B110B7A7"/>
  </w:style>
  <w:style w:type="paragraph" w:customStyle="1" w:styleId="F435A18658664B97BEFFCD2E8088F01E">
    <w:name w:val="F435A18658664B97BEFFCD2E8088F01E"/>
  </w:style>
  <w:style w:type="paragraph" w:customStyle="1" w:styleId="E24ED94126484430A874AD517CD387F9">
    <w:name w:val="E24ED94126484430A874AD517CD387F9"/>
  </w:style>
  <w:style w:type="paragraph" w:customStyle="1" w:styleId="204EB278250F414F9F56968E785CD002">
    <w:name w:val="204EB278250F414F9F56968E785CD002"/>
  </w:style>
  <w:style w:type="paragraph" w:customStyle="1" w:styleId="CF67D6368EB5499CBE7886BBF522E7DC">
    <w:name w:val="CF67D6368EB5499CBE7886BBF522E7DC"/>
  </w:style>
  <w:style w:type="paragraph" w:customStyle="1" w:styleId="840710AF6DBC4E91A65DD9CDE0D3FB3E">
    <w:name w:val="840710AF6DBC4E91A65DD9CDE0D3FB3E"/>
  </w:style>
  <w:style w:type="paragraph" w:customStyle="1" w:styleId="C9979798E14C418C9FC67DB8629BE61D">
    <w:name w:val="C9979798E14C418C9FC67DB8629BE61D"/>
  </w:style>
  <w:style w:type="paragraph" w:customStyle="1" w:styleId="6059CD4DFD4A47F0903C3C10FD38DC77">
    <w:name w:val="6059CD4DFD4A47F0903C3C10FD38DC77"/>
  </w:style>
  <w:style w:type="paragraph" w:customStyle="1" w:styleId="72D41F5ABCC2450DB3A15EA8C9EBDB67">
    <w:name w:val="72D41F5ABCC2450DB3A15EA8C9EBDB67"/>
  </w:style>
  <w:style w:type="paragraph" w:customStyle="1" w:styleId="62819C5F9CA94EFA9ADC09AA6EC896AA">
    <w:name w:val="62819C5F9CA94EFA9ADC09AA6EC896AA"/>
  </w:style>
  <w:style w:type="paragraph" w:customStyle="1" w:styleId="2100BCB2A1E94A89821A2F90E075C388">
    <w:name w:val="2100BCB2A1E94A89821A2F90E075C388"/>
  </w:style>
  <w:style w:type="paragraph" w:customStyle="1" w:styleId="632FE59DED6C477EAC07C9842AB0AF11">
    <w:name w:val="632FE59DED6C477EAC07C9842AB0AF1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8F492EB68B874FB78DBD77AC7DA65E53">
    <w:name w:val="8F492EB68B874FB78DBD77AC7DA65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2024-10-17T09:18:00Z</dcterms:created>
  <dcterms:modified xsi:type="dcterms:W3CDTF">2024-10-17T09:18:00Z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